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59F3" w14:textId="57797E8C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02BC270D5114B8BB05857AB8315B51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B5C55">
            <w:t xml:space="preserve">Module </w:t>
          </w:r>
          <w:r w:rsidR="00E95CD6">
            <w:t>Seven</w:t>
          </w:r>
          <w:r w:rsidR="00BB5C55">
            <w:t xml:space="preserve"> </w:t>
          </w:r>
          <w:r w:rsidR="00E95CD6">
            <w:t>Project</w:t>
          </w:r>
        </w:sdtContent>
      </w:sdt>
    </w:p>
    <w:p w14:paraId="06F8A4CF" w14:textId="055CE9D7" w:rsidR="00B823AA" w:rsidRDefault="00BB5C55" w:rsidP="00B823AA">
      <w:pPr>
        <w:pStyle w:val="Title2"/>
      </w:pPr>
      <w:r>
        <w:t>Elvis Nolasco</w:t>
      </w:r>
    </w:p>
    <w:p w14:paraId="498DDE77" w14:textId="02897265" w:rsidR="00BB5C55" w:rsidRDefault="00BB5C55" w:rsidP="00B823AA">
      <w:pPr>
        <w:pStyle w:val="Title2"/>
      </w:pPr>
      <w:r>
        <w:t>CS-470 Full Stack Development II</w:t>
      </w:r>
    </w:p>
    <w:p w14:paraId="0BD75179" w14:textId="20CDD116" w:rsidR="00E81978" w:rsidRDefault="00BB5C55" w:rsidP="00B823AA">
      <w:pPr>
        <w:pStyle w:val="Title2"/>
      </w:pPr>
      <w:r>
        <w:t>Southern New Hampshire University</w:t>
      </w:r>
    </w:p>
    <w:p w14:paraId="00EC63C6" w14:textId="05E87B00" w:rsidR="00E81978" w:rsidRDefault="00D05395" w:rsidP="00BB5C55">
      <w:pPr>
        <w:pStyle w:val="Title2"/>
      </w:pPr>
      <w:r>
        <w:t>10</w:t>
      </w:r>
      <w:r w:rsidR="00BB5C55">
        <w:t>/</w:t>
      </w:r>
      <w:r w:rsidR="007E4B5B">
        <w:t>8</w:t>
      </w:r>
      <w:r w:rsidR="00BB5C55">
        <w:t>/2023</w:t>
      </w:r>
    </w:p>
    <w:p w14:paraId="0B3E25C9" w14:textId="77777777" w:rsidR="00BB5C55" w:rsidRDefault="00BB5C55" w:rsidP="00BB5C55">
      <w:pPr>
        <w:pStyle w:val="Title2"/>
      </w:pPr>
    </w:p>
    <w:p w14:paraId="25B9A804" w14:textId="77777777" w:rsidR="00BB5C55" w:rsidRDefault="00BB5C55" w:rsidP="00BB5C55">
      <w:pPr>
        <w:pStyle w:val="Title2"/>
      </w:pPr>
    </w:p>
    <w:p w14:paraId="740812DE" w14:textId="77777777" w:rsidR="00BB5C55" w:rsidRDefault="00BB5C55" w:rsidP="00BB5C55">
      <w:pPr>
        <w:pStyle w:val="Title2"/>
      </w:pPr>
    </w:p>
    <w:p w14:paraId="53337B4A" w14:textId="77777777" w:rsidR="00BB5C55" w:rsidRDefault="00BB5C55" w:rsidP="00BB5C55">
      <w:pPr>
        <w:pStyle w:val="Title2"/>
      </w:pPr>
    </w:p>
    <w:p w14:paraId="1EA9205C" w14:textId="77777777" w:rsidR="00BB5C55" w:rsidRDefault="00BB5C55" w:rsidP="00BB5C55">
      <w:pPr>
        <w:pStyle w:val="Title2"/>
      </w:pPr>
    </w:p>
    <w:p w14:paraId="32A8E954" w14:textId="77777777" w:rsidR="00BB5C55" w:rsidRDefault="00BB5C55" w:rsidP="00BB5C55">
      <w:pPr>
        <w:pStyle w:val="Title2"/>
      </w:pPr>
    </w:p>
    <w:p w14:paraId="0C374EC0" w14:textId="77777777" w:rsidR="00BB5C55" w:rsidRDefault="00BB5C55" w:rsidP="00BB5C55">
      <w:pPr>
        <w:pStyle w:val="Title2"/>
      </w:pPr>
    </w:p>
    <w:p w14:paraId="4032A954" w14:textId="77777777" w:rsidR="00BB5C55" w:rsidRDefault="00BB5C55" w:rsidP="00BB5C55">
      <w:pPr>
        <w:pStyle w:val="Title2"/>
      </w:pPr>
    </w:p>
    <w:p w14:paraId="1DA6AB33" w14:textId="77777777" w:rsidR="00BB5C55" w:rsidRDefault="00BB5C55" w:rsidP="00BB5C55">
      <w:pPr>
        <w:pStyle w:val="Title2"/>
      </w:pPr>
    </w:p>
    <w:p w14:paraId="64537CB7" w14:textId="77777777" w:rsidR="00BB5C55" w:rsidRDefault="00BB5C55" w:rsidP="00BB5C55">
      <w:pPr>
        <w:pStyle w:val="Title2"/>
      </w:pPr>
    </w:p>
    <w:p w14:paraId="6438EBC8" w14:textId="77777777" w:rsidR="00BB5C55" w:rsidRDefault="00BB5C55" w:rsidP="00BB5C55">
      <w:pPr>
        <w:pStyle w:val="Title2"/>
      </w:pPr>
    </w:p>
    <w:p w14:paraId="1829FDAB" w14:textId="2A7B0729" w:rsidR="002C0DFE" w:rsidRDefault="002C0DFE" w:rsidP="00C664B0">
      <w:pPr>
        <w:pStyle w:val="Title2"/>
        <w:jc w:val="left"/>
      </w:pPr>
    </w:p>
    <w:p w14:paraId="45F43FF8" w14:textId="77777777" w:rsidR="007E4B5B" w:rsidRDefault="007E4B5B" w:rsidP="00C664B0">
      <w:pPr>
        <w:pStyle w:val="Title2"/>
        <w:jc w:val="left"/>
      </w:pPr>
    </w:p>
    <w:p w14:paraId="294FB960" w14:textId="77777777" w:rsidR="007E4B5B" w:rsidRDefault="007E4B5B" w:rsidP="00C664B0">
      <w:pPr>
        <w:pStyle w:val="Title2"/>
        <w:jc w:val="left"/>
      </w:pPr>
    </w:p>
    <w:p w14:paraId="1A5F3882" w14:textId="365A8CEB" w:rsidR="00612674" w:rsidRDefault="00612674" w:rsidP="00C664B0">
      <w:pPr>
        <w:pStyle w:val="Title2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ED2D5B" wp14:editId="38D1D4B1">
            <wp:simplePos x="0" y="0"/>
            <wp:positionH relativeFrom="page">
              <wp:align>right</wp:align>
            </wp:positionH>
            <wp:positionV relativeFrom="paragraph">
              <wp:posOffset>4578985</wp:posOffset>
            </wp:positionV>
            <wp:extent cx="775525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195252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2108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D95">
        <w:rPr>
          <w:noProof/>
        </w:rPr>
        <w:drawing>
          <wp:anchor distT="0" distB="0" distL="114300" distR="114300" simplePos="0" relativeHeight="251658240" behindDoc="1" locked="0" layoutInCell="1" allowOverlap="1" wp14:anchorId="0C0E641A" wp14:editId="2DCF1879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771728" cy="4524375"/>
            <wp:effectExtent l="0" t="0" r="1270" b="0"/>
            <wp:wrapTight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ight>
            <wp:docPr id="452374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404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2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32D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EE56026" wp14:editId="05DA7D73">
            <wp:simplePos x="0" y="0"/>
            <wp:positionH relativeFrom="page">
              <wp:align>right</wp:align>
            </wp:positionH>
            <wp:positionV relativeFrom="paragraph">
              <wp:posOffset>4457699</wp:posOffset>
            </wp:positionV>
            <wp:extent cx="7781075" cy="3724275"/>
            <wp:effectExtent l="0" t="0" r="0" b="0"/>
            <wp:wrapTight wrapText="bothSides">
              <wp:wrapPolygon edited="0">
                <wp:start x="0" y="0"/>
                <wp:lineTo x="0" y="21434"/>
                <wp:lineTo x="21524" y="21434"/>
                <wp:lineTo x="21524" y="0"/>
                <wp:lineTo x="0" y="0"/>
              </wp:wrapPolygon>
            </wp:wrapTight>
            <wp:docPr id="117251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1311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2D3">
        <w:rPr>
          <w:noProof/>
        </w:rPr>
        <w:drawing>
          <wp:anchor distT="0" distB="0" distL="114300" distR="114300" simplePos="0" relativeHeight="251660288" behindDoc="1" locked="0" layoutInCell="1" allowOverlap="1" wp14:anchorId="67E7A718" wp14:editId="6531CF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50187" cy="4124325"/>
            <wp:effectExtent l="0" t="0" r="3175" b="0"/>
            <wp:wrapTight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ight>
            <wp:docPr id="21002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72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187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tab/>
      </w:r>
      <w:r w:rsidR="00DE33DD">
        <w:lastRenderedPageBreak/>
        <w:tab/>
      </w:r>
    </w:p>
    <w:p w14:paraId="4645C1A9" w14:textId="77777777" w:rsidR="00DE33DD" w:rsidRPr="00DE33DD" w:rsidRDefault="00000000" w:rsidP="00DE33D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hyperlink r:id="rId13" w:history="1">
        <w:proofErr w:type="spellStart"/>
        <w:r w:rsidR="00DE33DD" w:rsidRPr="00DE33D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US"/>
          </w:rPr>
          <w:t>LearnAngularFromScratch</w:t>
        </w:r>
        <w:proofErr w:type="spellEnd"/>
        <w:r w:rsidR="00DE33DD" w:rsidRPr="00DE33D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US"/>
          </w:rPr>
          <w:t xml:space="preserve"> (eanbucket2.s3-website-us-east-1.amazonaws.com</w:t>
        </w:r>
      </w:hyperlink>
    </w:p>
    <w:p w14:paraId="7D233C38" w14:textId="77777777" w:rsidR="00DE33DD" w:rsidRPr="00DE33DD" w:rsidRDefault="00000000" w:rsidP="00DE33D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  <w:hyperlink r:id="rId14" w:history="1">
        <w:r w:rsidR="00DE33DD" w:rsidRPr="00DE33D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US"/>
          </w:rPr>
          <w:t>https://tztv4l2ksb.execute-api.us-east-1.amazonaws.com/api</w:t>
        </w:r>
      </w:hyperlink>
    </w:p>
    <w:p w14:paraId="158864B1" w14:textId="77777777" w:rsidR="00DE33DD" w:rsidRDefault="00DE33DD" w:rsidP="00C664B0">
      <w:pPr>
        <w:pStyle w:val="Title2"/>
        <w:jc w:val="left"/>
      </w:pPr>
    </w:p>
    <w:sectPr w:rsidR="00DE33DD" w:rsidSect="00BC14CA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B4FB" w14:textId="77777777" w:rsidR="00974000" w:rsidRDefault="00974000">
      <w:pPr>
        <w:spacing w:line="240" w:lineRule="auto"/>
      </w:pPr>
      <w:r>
        <w:separator/>
      </w:r>
    </w:p>
    <w:p w14:paraId="3A5C03A2" w14:textId="77777777" w:rsidR="00974000" w:rsidRDefault="00974000"/>
  </w:endnote>
  <w:endnote w:type="continuationSeparator" w:id="0">
    <w:p w14:paraId="79380331" w14:textId="77777777" w:rsidR="00974000" w:rsidRDefault="00974000">
      <w:pPr>
        <w:spacing w:line="240" w:lineRule="auto"/>
      </w:pPr>
      <w:r>
        <w:continuationSeparator/>
      </w:r>
    </w:p>
    <w:p w14:paraId="74DF6A81" w14:textId="77777777" w:rsidR="00974000" w:rsidRDefault="00974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A9A6" w14:textId="77777777" w:rsidR="00974000" w:rsidRDefault="00974000">
      <w:pPr>
        <w:spacing w:line="240" w:lineRule="auto"/>
      </w:pPr>
      <w:r>
        <w:separator/>
      </w:r>
    </w:p>
    <w:p w14:paraId="0851F0EB" w14:textId="77777777" w:rsidR="00974000" w:rsidRDefault="00974000"/>
  </w:footnote>
  <w:footnote w:type="continuationSeparator" w:id="0">
    <w:p w14:paraId="2D331B63" w14:textId="77777777" w:rsidR="00974000" w:rsidRDefault="00974000">
      <w:pPr>
        <w:spacing w:line="240" w:lineRule="auto"/>
      </w:pPr>
      <w:r>
        <w:continuationSeparator/>
      </w:r>
    </w:p>
    <w:p w14:paraId="1CAE7238" w14:textId="77777777" w:rsidR="00974000" w:rsidRDefault="009740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EC5E" w14:textId="04E76385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BD3DC22260A945589D2054A3B7B84B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E4B5B">
          <w:rPr>
            <w:rStyle w:val="Strong"/>
          </w:rPr>
          <w:t>Module six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CBFC" w14:textId="379E4138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81A717CC4414C9EB59E70C6E335E0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B5C55">
          <w:rPr>
            <w:rStyle w:val="Strong"/>
          </w:rPr>
          <w:t xml:space="preserve">Module </w:t>
        </w:r>
        <w:r w:rsidR="007E4B5B">
          <w:rPr>
            <w:rStyle w:val="Strong"/>
          </w:rPr>
          <w:t>six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6197227">
    <w:abstractNumId w:val="9"/>
  </w:num>
  <w:num w:numId="2" w16cid:durableId="478768146">
    <w:abstractNumId w:val="7"/>
  </w:num>
  <w:num w:numId="3" w16cid:durableId="1996881936">
    <w:abstractNumId w:val="6"/>
  </w:num>
  <w:num w:numId="4" w16cid:durableId="1529676885">
    <w:abstractNumId w:val="5"/>
  </w:num>
  <w:num w:numId="5" w16cid:durableId="509299747">
    <w:abstractNumId w:val="4"/>
  </w:num>
  <w:num w:numId="6" w16cid:durableId="694579812">
    <w:abstractNumId w:val="8"/>
  </w:num>
  <w:num w:numId="7" w16cid:durableId="1400901267">
    <w:abstractNumId w:val="3"/>
  </w:num>
  <w:num w:numId="8" w16cid:durableId="102775792">
    <w:abstractNumId w:val="2"/>
  </w:num>
  <w:num w:numId="9" w16cid:durableId="898904376">
    <w:abstractNumId w:val="1"/>
  </w:num>
  <w:num w:numId="10" w16cid:durableId="1266963738">
    <w:abstractNumId w:val="0"/>
  </w:num>
  <w:num w:numId="11" w16cid:durableId="589125046">
    <w:abstractNumId w:val="9"/>
    <w:lvlOverride w:ilvl="0">
      <w:startOverride w:val="1"/>
    </w:lvlOverride>
  </w:num>
  <w:num w:numId="12" w16cid:durableId="370376046">
    <w:abstractNumId w:val="13"/>
  </w:num>
  <w:num w:numId="13" w16cid:durableId="899829520">
    <w:abstractNumId w:val="11"/>
  </w:num>
  <w:num w:numId="14" w16cid:durableId="29303398">
    <w:abstractNumId w:val="10"/>
  </w:num>
  <w:num w:numId="15" w16cid:durableId="1420254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55"/>
    <w:rsid w:val="000D3F41"/>
    <w:rsid w:val="00101939"/>
    <w:rsid w:val="001818AF"/>
    <w:rsid w:val="00192B0E"/>
    <w:rsid w:val="001F3F47"/>
    <w:rsid w:val="00215498"/>
    <w:rsid w:val="00260D75"/>
    <w:rsid w:val="002B6664"/>
    <w:rsid w:val="002C0DFE"/>
    <w:rsid w:val="002E540D"/>
    <w:rsid w:val="002F6E74"/>
    <w:rsid w:val="003176EB"/>
    <w:rsid w:val="00355DCA"/>
    <w:rsid w:val="00372540"/>
    <w:rsid w:val="003B53BA"/>
    <w:rsid w:val="00420714"/>
    <w:rsid w:val="00450FE5"/>
    <w:rsid w:val="004A6589"/>
    <w:rsid w:val="00506180"/>
    <w:rsid w:val="00526D2C"/>
    <w:rsid w:val="00543247"/>
    <w:rsid w:val="00551A02"/>
    <w:rsid w:val="00551B3E"/>
    <w:rsid w:val="005534FA"/>
    <w:rsid w:val="00571B8D"/>
    <w:rsid w:val="00586682"/>
    <w:rsid w:val="005C21AB"/>
    <w:rsid w:val="005C3DE4"/>
    <w:rsid w:val="005D3A03"/>
    <w:rsid w:val="00612674"/>
    <w:rsid w:val="00625EF0"/>
    <w:rsid w:val="00652D20"/>
    <w:rsid w:val="006D692C"/>
    <w:rsid w:val="00774510"/>
    <w:rsid w:val="007E4B5B"/>
    <w:rsid w:val="008002C0"/>
    <w:rsid w:val="00822E8C"/>
    <w:rsid w:val="00826946"/>
    <w:rsid w:val="00837353"/>
    <w:rsid w:val="008552BB"/>
    <w:rsid w:val="00856A5B"/>
    <w:rsid w:val="008B066D"/>
    <w:rsid w:val="008C5323"/>
    <w:rsid w:val="008F4019"/>
    <w:rsid w:val="00903610"/>
    <w:rsid w:val="00974000"/>
    <w:rsid w:val="009A57D1"/>
    <w:rsid w:val="009A6A3B"/>
    <w:rsid w:val="009F40C1"/>
    <w:rsid w:val="00A032D3"/>
    <w:rsid w:val="00B04908"/>
    <w:rsid w:val="00B100FF"/>
    <w:rsid w:val="00B808B5"/>
    <w:rsid w:val="00B823AA"/>
    <w:rsid w:val="00BA45DB"/>
    <w:rsid w:val="00BB0EFE"/>
    <w:rsid w:val="00BB5C55"/>
    <w:rsid w:val="00BC14CA"/>
    <w:rsid w:val="00BF4184"/>
    <w:rsid w:val="00BF5D95"/>
    <w:rsid w:val="00C03FA1"/>
    <w:rsid w:val="00C0601E"/>
    <w:rsid w:val="00C22820"/>
    <w:rsid w:val="00C31D30"/>
    <w:rsid w:val="00C664B0"/>
    <w:rsid w:val="00C729B6"/>
    <w:rsid w:val="00C83840"/>
    <w:rsid w:val="00CD6E39"/>
    <w:rsid w:val="00CD7E9A"/>
    <w:rsid w:val="00CF11A9"/>
    <w:rsid w:val="00CF6E91"/>
    <w:rsid w:val="00D05395"/>
    <w:rsid w:val="00D5486E"/>
    <w:rsid w:val="00D71161"/>
    <w:rsid w:val="00D75A42"/>
    <w:rsid w:val="00D85B68"/>
    <w:rsid w:val="00DE1A68"/>
    <w:rsid w:val="00DE33DD"/>
    <w:rsid w:val="00E562C4"/>
    <w:rsid w:val="00E6004D"/>
    <w:rsid w:val="00E81978"/>
    <w:rsid w:val="00E8285D"/>
    <w:rsid w:val="00E95CD6"/>
    <w:rsid w:val="00F021A1"/>
    <w:rsid w:val="00F3013D"/>
    <w:rsid w:val="00F379B7"/>
    <w:rsid w:val="00F525FA"/>
    <w:rsid w:val="00F93913"/>
    <w:rsid w:val="00FC056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CE3B6"/>
  <w15:chartTrackingRefBased/>
  <w15:docId w15:val="{EA0397E3-A534-4B07-BB73-6D35FE12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DE33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anbucket2.s3-website-us-east-1.amazonaws.com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ztv4l2ksb.execute-api.us-east-1.amazonaws.com/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vis%20new%20hot%20rod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2BC270D5114B8BB05857AB8315B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3150-1391-4430-99BE-E4D4DF8EC144}"/>
      </w:docPartPr>
      <w:docPartBody>
        <w:p w:rsidR="009A495B" w:rsidRDefault="00651BAE">
          <w:pPr>
            <w:pStyle w:val="A02BC270D5114B8BB05857AB8315B516"/>
          </w:pPr>
          <w:r>
            <w:t>[Title Here, up to 12 Words, on One to Two Lines]</w:t>
          </w:r>
        </w:p>
      </w:docPartBody>
    </w:docPart>
    <w:docPart>
      <w:docPartPr>
        <w:name w:val="BD3DC22260A945589D2054A3B7B84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63B9C-B807-4DC0-9342-972BE208A227}"/>
      </w:docPartPr>
      <w:docPartBody>
        <w:p w:rsidR="009A495B" w:rsidRDefault="00651BAE">
          <w:pPr>
            <w:pStyle w:val="BD3DC22260A945589D2054A3B7B84BE0"/>
          </w:pPr>
          <w:r w:rsidRPr="005D3A03">
            <w:t>Figures title:</w:t>
          </w:r>
        </w:p>
      </w:docPartBody>
    </w:docPart>
    <w:docPart>
      <w:docPartPr>
        <w:name w:val="581A717CC4414C9EB59E70C6E335E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2F25D-3150-4EB9-914A-0EFA5F72AE6A}"/>
      </w:docPartPr>
      <w:docPartBody>
        <w:p w:rsidR="009A495B" w:rsidRDefault="00651BAE">
          <w:pPr>
            <w:pStyle w:val="581A717CC4414C9EB59E70C6E335E06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5B"/>
    <w:rsid w:val="00050C77"/>
    <w:rsid w:val="00236562"/>
    <w:rsid w:val="002A39D8"/>
    <w:rsid w:val="002E7842"/>
    <w:rsid w:val="005976F9"/>
    <w:rsid w:val="00651BAE"/>
    <w:rsid w:val="00713C1A"/>
    <w:rsid w:val="009A495B"/>
    <w:rsid w:val="00A141EE"/>
    <w:rsid w:val="00A774B5"/>
    <w:rsid w:val="00AE51C2"/>
    <w:rsid w:val="00BF3976"/>
    <w:rsid w:val="00D860DB"/>
    <w:rsid w:val="00F6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2BC270D5114B8BB05857AB8315B516">
    <w:name w:val="A02BC270D5114B8BB05857AB8315B51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BD3DC22260A945589D2054A3B7B84BE0">
    <w:name w:val="BD3DC22260A945589D2054A3B7B84BE0"/>
  </w:style>
  <w:style w:type="paragraph" w:customStyle="1" w:styleId="581A717CC4414C9EB59E70C6E335E068">
    <w:name w:val="581A717CC4414C9EB59E70C6E335E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Module six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Seven Project</dc:title>
  <dc:subject/>
  <dc:creator>Elvis new hot rod</dc:creator>
  <cp:keywords/>
  <dc:description/>
  <cp:lastModifiedBy>Nolasco, Elvis</cp:lastModifiedBy>
  <cp:revision>9</cp:revision>
  <dcterms:created xsi:type="dcterms:W3CDTF">2023-10-08T23:31:00Z</dcterms:created>
  <dcterms:modified xsi:type="dcterms:W3CDTF">2023-10-20T03:59:00Z</dcterms:modified>
</cp:coreProperties>
</file>